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97E6" w14:textId="3336767C" w:rsidR="00F41BEE" w:rsidRDefault="0045206D" w:rsidP="0045206D">
      <w:pPr>
        <w:pStyle w:val="Title"/>
      </w:pPr>
      <w:r>
        <w:t xml:space="preserve">Bhumit </w:t>
      </w:r>
      <w:r w:rsidR="00D031DF">
        <w:t>S</w:t>
      </w:r>
      <w:r>
        <w:t>oni</w:t>
      </w:r>
    </w:p>
    <w:p w14:paraId="627777B8" w14:textId="6D3664C2" w:rsidR="00F04B95" w:rsidRPr="00F04B95" w:rsidRDefault="0045206D" w:rsidP="00F04B95">
      <w:pPr>
        <w:pStyle w:val="Heading1"/>
      </w:pPr>
      <w:r>
        <w:t>Bikaner, Rajasthan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6378905888</w:t>
      </w:r>
      <w:r w:rsidR="00F41BEE" w:rsidRPr="00B5257D">
        <w:t xml:space="preserve"> |</w:t>
      </w:r>
      <w:r w:rsidR="00F41BEE">
        <w:t xml:space="preserve"> </w:t>
      </w:r>
      <w:hyperlink r:id="rId11" w:history="1">
        <w:r w:rsidR="00C26A4D" w:rsidRPr="00BB1224">
          <w:rPr>
            <w:rStyle w:val="Hyperlink"/>
          </w:rPr>
          <w:t>sonibhumit196@gmail.com</w:t>
        </w:r>
      </w:hyperlink>
      <w:r w:rsidR="00C26A4D">
        <w:t xml:space="preserve"> |</w:t>
      </w:r>
      <w:r w:rsidR="00F04B95">
        <w:t xml:space="preserve"> </w:t>
      </w:r>
      <w:r w:rsidR="00C26A4D">
        <w:t xml:space="preserve"> </w:t>
      </w:r>
    </w:p>
    <w:p w14:paraId="6535942B" w14:textId="77777777" w:rsidR="00003455" w:rsidRPr="00003455" w:rsidRDefault="00003455" w:rsidP="00003455"/>
    <w:p w14:paraId="53822557" w14:textId="650499AE" w:rsidR="00F41BEE" w:rsidRDefault="00F04B95" w:rsidP="006E0605">
      <w:pPr>
        <w:pStyle w:val="Heading1"/>
      </w:pPr>
      <w:sdt>
        <w:sdtPr>
          <w:id w:val="-736782104"/>
          <w:placeholder>
            <w:docPart w:val="3740B5AEA7954190B43DB303D28BA4D8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42DF4DC7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18C814C" wp14:editId="5648F0A3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B62C0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BB79699" w14:textId="7F24EE7D" w:rsidR="00F41BEE" w:rsidRDefault="0045206D" w:rsidP="009E3475">
      <w:r w:rsidRPr="0045206D">
        <w:t xml:space="preserve">Seeking a challenging position as a Software Developer where I can contribute my skills in </w:t>
      </w:r>
      <w:r>
        <w:t>p</w:t>
      </w:r>
      <w:r w:rsidRPr="0045206D">
        <w:t xml:space="preserve">ython programming, </w:t>
      </w:r>
      <w:r>
        <w:t>p</w:t>
      </w:r>
      <w:r w:rsidRPr="0045206D">
        <w:t xml:space="preserve">roblem-solving, </w:t>
      </w:r>
      <w:r>
        <w:t>b</w:t>
      </w:r>
      <w:r w:rsidRPr="0045206D">
        <w:t>asic understanding of algorithms,</w:t>
      </w:r>
      <w:r>
        <w:t xml:space="preserve"> d</w:t>
      </w:r>
      <w:r w:rsidRPr="0045206D">
        <w:t>ebugging skills to the development of cutting-edge software products and advance my career in the software development field.</w:t>
      </w:r>
    </w:p>
    <w:p w14:paraId="722ED687" w14:textId="77777777" w:rsidR="00D031DF" w:rsidRDefault="00D031DF" w:rsidP="009E3475"/>
    <w:p w14:paraId="2540281F" w14:textId="6A2ECC83" w:rsidR="00D031DF" w:rsidRDefault="00D031DF" w:rsidP="00D031DF">
      <w:pPr>
        <w:pStyle w:val="Heading1"/>
      </w:pPr>
      <w:r>
        <w:t>Tools and Technology</w:t>
      </w:r>
    </w:p>
    <w:p w14:paraId="2950011C" w14:textId="77777777" w:rsidR="00D031DF" w:rsidRPr="00003455" w:rsidRDefault="00D031DF" w:rsidP="00D031DF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4D3B09" wp14:editId="34DE9EF6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672BFB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781A04" w14:textId="65DD1DDF" w:rsidR="00D031DF" w:rsidRDefault="00D031DF" w:rsidP="00D031DF">
      <w:pPr>
        <w:pStyle w:val="ListParagraph"/>
        <w:numPr>
          <w:ilvl w:val="0"/>
          <w:numId w:val="20"/>
        </w:numPr>
      </w:pPr>
      <w:r>
        <w:t xml:space="preserve">Python programming </w:t>
      </w:r>
    </w:p>
    <w:p w14:paraId="39D03F8D" w14:textId="111F5F3B" w:rsidR="00D031DF" w:rsidRDefault="00D031DF" w:rsidP="00D031DF">
      <w:pPr>
        <w:pStyle w:val="ListParagraph"/>
        <w:numPr>
          <w:ilvl w:val="0"/>
          <w:numId w:val="20"/>
        </w:numPr>
      </w:pPr>
      <w:r>
        <w:t>C/C++ Programming language</w:t>
      </w:r>
    </w:p>
    <w:p w14:paraId="42ED305C" w14:textId="72E16A49" w:rsidR="00D031DF" w:rsidRDefault="00D031DF" w:rsidP="00D031DF">
      <w:pPr>
        <w:pStyle w:val="ListParagraph"/>
        <w:numPr>
          <w:ilvl w:val="0"/>
          <w:numId w:val="20"/>
        </w:numPr>
      </w:pPr>
      <w:r>
        <w:t>HTML basics</w:t>
      </w:r>
    </w:p>
    <w:p w14:paraId="309444C0" w14:textId="19534167" w:rsidR="00D031DF" w:rsidRDefault="00D031DF" w:rsidP="00D031DF">
      <w:pPr>
        <w:pStyle w:val="ListParagraph"/>
        <w:numPr>
          <w:ilvl w:val="0"/>
          <w:numId w:val="20"/>
        </w:numPr>
      </w:pPr>
      <w:r>
        <w:t>SQL</w:t>
      </w:r>
    </w:p>
    <w:p w14:paraId="1A1A2693" w14:textId="77777777" w:rsidR="00116345" w:rsidRDefault="00116345" w:rsidP="00116345">
      <w:pPr>
        <w:pStyle w:val="ListParagraph"/>
      </w:pPr>
    </w:p>
    <w:p w14:paraId="6AF10FC7" w14:textId="5783A9A1" w:rsidR="00F41BEE" w:rsidRDefault="00D031DF" w:rsidP="006E0605">
      <w:pPr>
        <w:pStyle w:val="Heading1"/>
      </w:pPr>
      <w:r>
        <w:t>Project</w:t>
      </w:r>
    </w:p>
    <w:p w14:paraId="3CF73DEE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744879D" wp14:editId="2B13692E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85A99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7460298" w14:textId="77777777" w:rsidR="00D031DF" w:rsidRDefault="00D031DF" w:rsidP="006E0605">
      <w:pPr>
        <w:pStyle w:val="Heading2"/>
      </w:pPr>
      <w:r>
        <w:t>Library management system</w:t>
      </w:r>
    </w:p>
    <w:p w14:paraId="740F9804" w14:textId="306C3904" w:rsidR="00F41BEE" w:rsidRDefault="00D031DF" w:rsidP="006E0605">
      <w:pPr>
        <w:pStyle w:val="Heading2"/>
      </w:pPr>
      <w:r>
        <w:t>Summary</w:t>
      </w:r>
      <w:r w:rsidR="00003455">
        <w:tab/>
      </w:r>
    </w:p>
    <w:p w14:paraId="1547D960" w14:textId="5F7A17D1" w:rsidR="00F41BEE" w:rsidRDefault="00D031DF" w:rsidP="00D031DF">
      <w:pPr>
        <w:pStyle w:val="ListBullet"/>
      </w:pPr>
      <w:r>
        <w:t>It is made to manage the books issued and check if fare is paid.</w:t>
      </w:r>
    </w:p>
    <w:p w14:paraId="4D4C0968" w14:textId="29701BDC" w:rsidR="00D031DF" w:rsidRPr="00D031DF" w:rsidRDefault="00D031DF" w:rsidP="00D031DF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Tools used: </w:t>
      </w:r>
    </w:p>
    <w:p w14:paraId="006AFE89" w14:textId="59783C35" w:rsidR="00F41BEE" w:rsidRDefault="00D031DF" w:rsidP="006E0605">
      <w:pPr>
        <w:pStyle w:val="ListBullet"/>
      </w:pPr>
      <w:r>
        <w:t xml:space="preserve">Used </w:t>
      </w:r>
      <w:r w:rsidR="00116345">
        <w:t>s</w:t>
      </w:r>
      <w:r>
        <w:t>qlite for data management.</w:t>
      </w:r>
    </w:p>
    <w:p w14:paraId="760683F6" w14:textId="2196E3F1" w:rsidR="00D031DF" w:rsidRDefault="00D031DF" w:rsidP="006E0605">
      <w:pPr>
        <w:pStyle w:val="ListBullet"/>
      </w:pPr>
      <w:r>
        <w:t>Used Oops concept.</w:t>
      </w:r>
    </w:p>
    <w:p w14:paraId="510911F1" w14:textId="77777777" w:rsidR="00F41BEE" w:rsidRDefault="00F04B95" w:rsidP="006E0605">
      <w:pPr>
        <w:pStyle w:val="Heading1"/>
      </w:pPr>
      <w:sdt>
        <w:sdtPr>
          <w:id w:val="1513793667"/>
          <w:placeholder>
            <w:docPart w:val="689134D58E3F4095A2A60781B636D5D9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64022A15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2B6C6B4" wp14:editId="58F1BBA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07BA9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215582C" w14:textId="23BACDAF" w:rsidR="00F41BEE" w:rsidRDefault="00116345" w:rsidP="006E0605">
      <w:pPr>
        <w:pStyle w:val="Heading2"/>
      </w:pPr>
      <w:r>
        <w:t>Shri Jain PG college, BCA</w:t>
      </w:r>
      <w:r w:rsidR="00003455">
        <w:tab/>
      </w:r>
      <w:r>
        <w:t>2024 onwards</w:t>
      </w:r>
    </w:p>
    <w:p w14:paraId="47E46314" w14:textId="30814017" w:rsidR="00F41BEE" w:rsidRDefault="00116345" w:rsidP="00D52131">
      <w:r>
        <w:t>1</w:t>
      </w:r>
      <w:r w:rsidRPr="00116345">
        <w:rPr>
          <w:vertAlign w:val="superscript"/>
        </w:rPr>
        <w:t>st</w:t>
      </w:r>
      <w:r>
        <w:t xml:space="preserve"> Year</w:t>
      </w:r>
    </w:p>
    <w:p w14:paraId="1FB9E0F7" w14:textId="77777777" w:rsidR="00003455" w:rsidRDefault="00003455" w:rsidP="00003455"/>
    <w:p w14:paraId="38F83062" w14:textId="0D3174CF" w:rsidR="00F41BEE" w:rsidRDefault="00116345" w:rsidP="006E0605">
      <w:pPr>
        <w:pStyle w:val="Heading2"/>
      </w:pPr>
      <w:r>
        <w:t>Planet of commerce, 12</w:t>
      </w:r>
      <w:r w:rsidRPr="00116345">
        <w:rPr>
          <w:vertAlign w:val="superscript"/>
        </w:rPr>
        <w:t>th</w:t>
      </w:r>
      <w:r>
        <w:t>- 87.40%</w:t>
      </w:r>
      <w:r w:rsidR="00003455">
        <w:tab/>
      </w:r>
      <w:r>
        <w:t>2023-2024</w:t>
      </w:r>
    </w:p>
    <w:p w14:paraId="2464F279" w14:textId="12F84136" w:rsidR="00F41BEE" w:rsidRDefault="00F41BEE" w:rsidP="00D52131">
      <w:r>
        <w:t xml:space="preserve"> </w:t>
      </w:r>
      <w:r w:rsidR="00116345">
        <w:t>Commerce with computer science</w:t>
      </w:r>
    </w:p>
    <w:p w14:paraId="4FB6E1C0" w14:textId="77777777" w:rsidR="00003455" w:rsidRDefault="00003455" w:rsidP="00003455"/>
    <w:p w14:paraId="35FF5BC4" w14:textId="7971A05C" w:rsidR="00F41BEE" w:rsidRDefault="00116345" w:rsidP="00D52131">
      <w:pPr>
        <w:pStyle w:val="Heading1"/>
      </w:pPr>
      <w:r>
        <w:t>Hobbies</w:t>
      </w:r>
    </w:p>
    <w:p w14:paraId="20703FF4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BA0FAD" wp14:editId="18F8374B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7981B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D522DA3" w14:textId="181C8D58" w:rsidR="00F41BEE" w:rsidRDefault="00116345" w:rsidP="00F37140">
      <w:pPr>
        <w:pStyle w:val="ListBullet"/>
      </w:pPr>
      <w:r>
        <w:t xml:space="preserve">Playing Chess </w:t>
      </w:r>
    </w:p>
    <w:p w14:paraId="24AD9052" w14:textId="7F6E8608" w:rsidR="00F41BEE" w:rsidRDefault="00C26A4D" w:rsidP="00F37140">
      <w:pPr>
        <w:pStyle w:val="ListBullet"/>
      </w:pPr>
      <w:r>
        <w:t>Learn new things</w:t>
      </w:r>
      <w:r w:rsidR="00B8051A">
        <w:t xml:space="preserve"> (coding)</w:t>
      </w:r>
    </w:p>
    <w:p w14:paraId="0C00B0D5" w14:textId="79E2E931" w:rsidR="00F41BEE" w:rsidRDefault="00C26A4D" w:rsidP="00F37140">
      <w:pPr>
        <w:pStyle w:val="ListBullet"/>
      </w:pPr>
      <w:r>
        <w:t>Likes to play cricket, badminton</w:t>
      </w:r>
    </w:p>
    <w:p w14:paraId="7CE4C256" w14:textId="29863595" w:rsidR="00C26A4D" w:rsidRDefault="00B8051A" w:rsidP="00F37140">
      <w:pPr>
        <w:pStyle w:val="ListBullet"/>
      </w:pPr>
      <w:r>
        <w:t>S</w:t>
      </w:r>
      <w:r w:rsidR="00C26A4D">
        <w:t>kating</w:t>
      </w:r>
    </w:p>
    <w:p w14:paraId="5545A230" w14:textId="18D2DDDF" w:rsidR="00B8051A" w:rsidRDefault="00B8051A" w:rsidP="00F37140">
      <w:pPr>
        <w:pStyle w:val="ListBullet"/>
      </w:pPr>
      <w:r>
        <w:t>Likes to play instruments like Tabla, mridangam</w:t>
      </w:r>
    </w:p>
    <w:sectPr w:rsidR="00B8051A" w:rsidSect="00ED59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6D294" w14:textId="77777777" w:rsidR="0045206D" w:rsidRDefault="0045206D">
      <w:pPr>
        <w:spacing w:after="0"/>
      </w:pPr>
      <w:r>
        <w:separator/>
      </w:r>
    </w:p>
  </w:endnote>
  <w:endnote w:type="continuationSeparator" w:id="0">
    <w:p w14:paraId="6349E3D3" w14:textId="77777777" w:rsidR="0045206D" w:rsidRDefault="0045206D">
      <w:pPr>
        <w:spacing w:after="0"/>
      </w:pPr>
      <w:r>
        <w:continuationSeparator/>
      </w:r>
    </w:p>
  </w:endnote>
  <w:endnote w:type="continuationNotice" w:id="1">
    <w:p w14:paraId="7782AEF6" w14:textId="77777777" w:rsidR="0045206D" w:rsidRDefault="0045206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7BC5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EA41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1BB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38B8F" w14:textId="77777777" w:rsidR="0045206D" w:rsidRDefault="0045206D">
      <w:pPr>
        <w:spacing w:after="0"/>
      </w:pPr>
      <w:r>
        <w:separator/>
      </w:r>
    </w:p>
  </w:footnote>
  <w:footnote w:type="continuationSeparator" w:id="0">
    <w:p w14:paraId="1C164B94" w14:textId="77777777" w:rsidR="0045206D" w:rsidRDefault="0045206D">
      <w:pPr>
        <w:spacing w:after="0"/>
      </w:pPr>
      <w:r>
        <w:continuationSeparator/>
      </w:r>
    </w:p>
  </w:footnote>
  <w:footnote w:type="continuationNotice" w:id="1">
    <w:p w14:paraId="20C7A57E" w14:textId="77777777" w:rsidR="0045206D" w:rsidRDefault="0045206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C034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072A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A9F6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FF110DF"/>
    <w:multiLevelType w:val="hybridMultilevel"/>
    <w:tmpl w:val="F6BC1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3936990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6D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6345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5206D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914FE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051A"/>
    <w:rsid w:val="00B8342B"/>
    <w:rsid w:val="00B86516"/>
    <w:rsid w:val="00BB273E"/>
    <w:rsid w:val="00BD735D"/>
    <w:rsid w:val="00C03729"/>
    <w:rsid w:val="00C04033"/>
    <w:rsid w:val="00C26A4D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31DF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EF667E"/>
    <w:rsid w:val="00F04B95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521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26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onibhumit196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hum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40B5AEA7954190B43DB303D28BA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9845B-7FC5-4F88-8A70-569FC784EF83}"/>
      </w:docPartPr>
      <w:docPartBody>
        <w:p w:rsidR="00A74754" w:rsidRDefault="00A74754">
          <w:pPr>
            <w:pStyle w:val="3740B5AEA7954190B43DB303D28BA4D8"/>
          </w:pPr>
          <w:r>
            <w:t>Objective</w:t>
          </w:r>
        </w:p>
      </w:docPartBody>
    </w:docPart>
    <w:docPart>
      <w:docPartPr>
        <w:name w:val="689134D58E3F4095A2A60781B636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013AC-0772-4E26-ACC7-7ECB757D54D1}"/>
      </w:docPartPr>
      <w:docPartBody>
        <w:p w:rsidR="00A74754" w:rsidRDefault="00A74754">
          <w:pPr>
            <w:pStyle w:val="689134D58E3F4095A2A60781B636D5D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54"/>
    <w:rsid w:val="009914FE"/>
    <w:rsid w:val="00A7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FCB90889FF4C33827A5666D655B4CE">
    <w:name w:val="FAFCB90889FF4C33827A5666D655B4CE"/>
  </w:style>
  <w:style w:type="paragraph" w:customStyle="1" w:styleId="09729A16F1A948D38F11E4AAF3627713">
    <w:name w:val="09729A16F1A948D38F11E4AAF3627713"/>
  </w:style>
  <w:style w:type="paragraph" w:customStyle="1" w:styleId="7FD8299908F94DF0A8275F68E033BA1D">
    <w:name w:val="7FD8299908F94DF0A8275F68E033BA1D"/>
  </w:style>
  <w:style w:type="paragraph" w:customStyle="1" w:styleId="DF320ACAECDD4EA48406B2F1B4C8F168">
    <w:name w:val="DF320ACAECDD4EA48406B2F1B4C8F168"/>
  </w:style>
  <w:style w:type="paragraph" w:customStyle="1" w:styleId="F9FC9B8280D145B599D4B91E9D5A438C">
    <w:name w:val="F9FC9B8280D145B599D4B91E9D5A438C"/>
  </w:style>
  <w:style w:type="paragraph" w:customStyle="1" w:styleId="3740B5AEA7954190B43DB303D28BA4D8">
    <w:name w:val="3740B5AEA7954190B43DB303D28BA4D8"/>
  </w:style>
  <w:style w:type="paragraph" w:customStyle="1" w:styleId="59D525C597D3486CAEECD641612F16CA">
    <w:name w:val="59D525C597D3486CAEECD641612F16CA"/>
  </w:style>
  <w:style w:type="paragraph" w:customStyle="1" w:styleId="36B0DE56EF724FBC822594403E21FDFD">
    <w:name w:val="36B0DE56EF724FBC822594403E21FDFD"/>
  </w:style>
  <w:style w:type="paragraph" w:customStyle="1" w:styleId="97D31225AD8243018C259E251A9C9241">
    <w:name w:val="97D31225AD8243018C259E251A9C9241"/>
  </w:style>
  <w:style w:type="paragraph" w:customStyle="1" w:styleId="88E44075407943EF9419963F2F859ACF">
    <w:name w:val="88E44075407943EF9419963F2F859ACF"/>
  </w:style>
  <w:style w:type="paragraph" w:customStyle="1" w:styleId="34B669E7AA924E43AB4623F1F084E477">
    <w:name w:val="34B669E7AA924E43AB4623F1F084E477"/>
  </w:style>
  <w:style w:type="paragraph" w:customStyle="1" w:styleId="D119E63BDC4C4EDAA0A3C2C8C0CB781B">
    <w:name w:val="D119E63BDC4C4EDAA0A3C2C8C0CB781B"/>
  </w:style>
  <w:style w:type="paragraph" w:customStyle="1" w:styleId="FEB3D2555BD540129C42B5E405ECC125">
    <w:name w:val="FEB3D2555BD540129C42B5E405ECC125"/>
  </w:style>
  <w:style w:type="paragraph" w:customStyle="1" w:styleId="8F28317615F34D4C823D7BD4BFB7898C">
    <w:name w:val="8F28317615F34D4C823D7BD4BFB7898C"/>
  </w:style>
  <w:style w:type="paragraph" w:customStyle="1" w:styleId="5E241559AD294D41989B7D2316F25CDE">
    <w:name w:val="5E241559AD294D41989B7D2316F25CDE"/>
  </w:style>
  <w:style w:type="paragraph" w:customStyle="1" w:styleId="EB76564EA670484099B8F5109807637A">
    <w:name w:val="EB76564EA670484099B8F5109807637A"/>
  </w:style>
  <w:style w:type="paragraph" w:customStyle="1" w:styleId="A73DA4D728B74AAFABB4AD0D6C331AC9">
    <w:name w:val="A73DA4D728B74AAFABB4AD0D6C331AC9"/>
  </w:style>
  <w:style w:type="paragraph" w:customStyle="1" w:styleId="BA4B15626F344DB68AB999B982C75E1F">
    <w:name w:val="BA4B15626F344DB68AB999B982C75E1F"/>
  </w:style>
  <w:style w:type="paragraph" w:customStyle="1" w:styleId="88E803404DB14C56A0BBEA448D3E8209">
    <w:name w:val="88E803404DB14C56A0BBEA448D3E8209"/>
  </w:style>
  <w:style w:type="paragraph" w:customStyle="1" w:styleId="D40A3308BBD846DFA30A024B3F3440F7">
    <w:name w:val="D40A3308BBD846DFA30A024B3F3440F7"/>
  </w:style>
  <w:style w:type="paragraph" w:customStyle="1" w:styleId="689134D58E3F4095A2A60781B636D5D9">
    <w:name w:val="689134D58E3F4095A2A60781B636D5D9"/>
  </w:style>
  <w:style w:type="paragraph" w:customStyle="1" w:styleId="E645A9AC5BE943158BC623FD1F3793C9">
    <w:name w:val="E645A9AC5BE943158BC623FD1F3793C9"/>
  </w:style>
  <w:style w:type="paragraph" w:customStyle="1" w:styleId="6D1E3212FDF7481F98C841AAC2664009">
    <w:name w:val="6D1E3212FDF7481F98C841AAC2664009"/>
  </w:style>
  <w:style w:type="paragraph" w:customStyle="1" w:styleId="A93ACD05025A4AE281BB7AACB75B0FA3">
    <w:name w:val="A93ACD05025A4AE281BB7AACB75B0FA3"/>
  </w:style>
  <w:style w:type="paragraph" w:customStyle="1" w:styleId="3E09B73280E84C578BF18B9034C6085D">
    <w:name w:val="3E09B73280E84C578BF18B9034C6085D"/>
  </w:style>
  <w:style w:type="paragraph" w:customStyle="1" w:styleId="5FAD69B47AD24847BE7C4152E7B4058A">
    <w:name w:val="5FAD69B47AD24847BE7C4152E7B4058A"/>
  </w:style>
  <w:style w:type="paragraph" w:customStyle="1" w:styleId="7E337D4FB0024922A0A4BF9DF3615CFD">
    <w:name w:val="7E337D4FB0024922A0A4BF9DF3615CFD"/>
  </w:style>
  <w:style w:type="paragraph" w:customStyle="1" w:styleId="B0DA5DBB43FD4B7293BBA18159131E3A">
    <w:name w:val="B0DA5DBB43FD4B7293BBA18159131E3A"/>
  </w:style>
  <w:style w:type="paragraph" w:customStyle="1" w:styleId="1F5B5AA8A8BB49DD90090C868C7EE205">
    <w:name w:val="1F5B5AA8A8BB49DD90090C868C7EE205"/>
  </w:style>
  <w:style w:type="paragraph" w:customStyle="1" w:styleId="1A4FB4B12F4C462B977F32B0969E02C7">
    <w:name w:val="1A4FB4B12F4C462B977F32B0969E02C7"/>
  </w:style>
  <w:style w:type="paragraph" w:customStyle="1" w:styleId="D2A7E18E7BD44B57813C56A1E5ED54B9">
    <w:name w:val="D2A7E18E7BD44B57813C56A1E5ED54B9"/>
  </w:style>
  <w:style w:type="paragraph" w:customStyle="1" w:styleId="AA627A7D27214F4EB1EC22824AE14CED">
    <w:name w:val="AA627A7D27214F4EB1EC22824AE14CED"/>
  </w:style>
  <w:style w:type="paragraph" w:customStyle="1" w:styleId="ECF33FB35EAD468DB354B3DF537DEC25">
    <w:name w:val="ECF33FB35EAD468DB354B3DF537DEC25"/>
  </w:style>
  <w:style w:type="paragraph" w:customStyle="1" w:styleId="B27510F3A2254DC8B45A6E726CC44FE2">
    <w:name w:val="B27510F3A2254DC8B45A6E726CC44FE2"/>
  </w:style>
  <w:style w:type="paragraph" w:customStyle="1" w:styleId="70A36C02D48A49E69DEA0165536F0B72">
    <w:name w:val="70A36C02D48A49E69DEA0165536F0B72"/>
    <w:rsid w:val="00A74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2025-01-28T17:11:00Z</dcterms:created>
  <dcterms:modified xsi:type="dcterms:W3CDTF">2025-01-28T18:19:00Z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